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36" w:rsidRDefault="00EB6A6F" w:rsidP="00F64880">
      <w:pPr>
        <w:pStyle w:val="Title"/>
      </w:pPr>
      <w:r>
        <w:t xml:space="preserve">Pass </w:t>
      </w:r>
      <w:r w:rsidR="003C6AC4">
        <w:t xml:space="preserve">Task </w:t>
      </w:r>
      <w:r w:rsidR="00074871">
        <w:t>5</w:t>
      </w:r>
      <w:r>
        <w:t xml:space="preserve">.1 </w:t>
      </w:r>
      <w:r w:rsidR="003C6AC4">
        <w:t xml:space="preserve">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4D36" w:rsidTr="00EB15D6">
        <w:trPr>
          <w:trHeight w:val="432"/>
        </w:trPr>
        <w:tc>
          <w:tcPr>
            <w:tcW w:w="1975" w:type="dxa"/>
            <w:vAlign w:val="center"/>
          </w:tcPr>
          <w:p w:rsidR="00BC4D36" w:rsidRDefault="00BC4D36" w:rsidP="00EB15D6">
            <w:r>
              <w:t>Student Name</w:t>
            </w:r>
          </w:p>
        </w:tc>
        <w:tc>
          <w:tcPr>
            <w:tcW w:w="7375" w:type="dxa"/>
            <w:vAlign w:val="center"/>
          </w:tcPr>
          <w:p w:rsidR="00BC4D36" w:rsidRDefault="00CB4F2B" w:rsidP="00EB15D6">
            <w:r>
              <w:t xml:space="preserve">Lim </w:t>
            </w:r>
            <w:proofErr w:type="spellStart"/>
            <w:r>
              <w:t>Jia</w:t>
            </w:r>
            <w:proofErr w:type="spellEnd"/>
            <w:r>
              <w:t xml:space="preserve"> </w:t>
            </w:r>
            <w:proofErr w:type="spellStart"/>
            <w:r>
              <w:t>Lok</w:t>
            </w:r>
            <w:proofErr w:type="spellEnd"/>
          </w:p>
        </w:tc>
      </w:tr>
      <w:tr w:rsidR="00BC4D36" w:rsidTr="00EB15D6">
        <w:trPr>
          <w:trHeight w:val="432"/>
        </w:trPr>
        <w:tc>
          <w:tcPr>
            <w:tcW w:w="1975" w:type="dxa"/>
            <w:vAlign w:val="center"/>
          </w:tcPr>
          <w:p w:rsidR="00BC4D36" w:rsidRDefault="00BC4D36" w:rsidP="00EB15D6">
            <w:r>
              <w:t>Student ID</w:t>
            </w:r>
          </w:p>
        </w:tc>
        <w:tc>
          <w:tcPr>
            <w:tcW w:w="7375" w:type="dxa"/>
            <w:vAlign w:val="center"/>
          </w:tcPr>
          <w:p w:rsidR="00BC4D36" w:rsidRDefault="00CB4F2B" w:rsidP="00EB15D6">
            <w:r>
              <w:t>101212631</w:t>
            </w:r>
          </w:p>
        </w:tc>
      </w:tr>
    </w:tbl>
    <w:p w:rsidR="00BC4D36" w:rsidRPr="00BC4D36" w:rsidRDefault="00BC4D36" w:rsidP="00BC4D36"/>
    <w:p w:rsidR="00AE3EA5" w:rsidRDefault="00EB6A6F" w:rsidP="00454766">
      <w:pPr>
        <w:pStyle w:val="Heading2"/>
      </w:pPr>
      <w:r>
        <w:t xml:space="preserve">SUB </w:t>
      </w:r>
      <w:r w:rsidR="00716A29">
        <w:t xml:space="preserve">Task </w:t>
      </w:r>
      <w:r w:rsidR="00074871">
        <w:t>5</w:t>
      </w:r>
      <w:r w:rsidR="00AE3EA5">
        <w:t>.1</w:t>
      </w:r>
      <w:r>
        <w:t>.1</w:t>
      </w:r>
    </w:p>
    <w:p w:rsidR="00AE3EA5" w:rsidRDefault="00AE3EA5" w:rsidP="00AE3EA5">
      <w:pPr>
        <w:pStyle w:val="Heading4"/>
      </w:pPr>
      <w:r>
        <w:t>Solution</w:t>
      </w:r>
    </w:p>
    <w:p w:rsidR="00CB4F2B" w:rsidRPr="00CB4F2B" w:rsidRDefault="00CB4F2B" w:rsidP="00CB4F2B">
      <w: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</w:tblGrid>
      <w:tr w:rsidR="00CB4F2B" w:rsidTr="00B1703F">
        <w:tc>
          <w:tcPr>
            <w:tcW w:w="2405" w:type="dxa"/>
            <w:shd w:val="clear" w:color="auto" w:fill="BFBFBF" w:themeFill="background1" w:themeFillShade="BF"/>
          </w:tcPr>
          <w:p w:rsidR="00CB4F2B" w:rsidRDefault="00CB4F2B" w:rsidP="00B1703F">
            <w:pPr>
              <w:jc w:val="center"/>
            </w:pPr>
            <w:r>
              <w:t>Attribute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B4F2B" w:rsidRDefault="00CB4F2B" w:rsidP="00B1703F">
            <w:pPr>
              <w:jc w:val="center"/>
            </w:pPr>
            <w:r>
              <w:t>Data type</w:t>
            </w:r>
          </w:p>
        </w:tc>
      </w:tr>
      <w:tr w:rsidR="00CB4F2B" w:rsidTr="00B1703F">
        <w:tc>
          <w:tcPr>
            <w:tcW w:w="2405" w:type="dxa"/>
          </w:tcPr>
          <w:p w:rsidR="00CB4F2B" w:rsidRDefault="00CB4F2B" w:rsidP="00AE3EA5">
            <w:proofErr w:type="spellStart"/>
            <w:r>
              <w:t>stud_id</w:t>
            </w:r>
            <w:proofErr w:type="spellEnd"/>
          </w:p>
        </w:tc>
        <w:tc>
          <w:tcPr>
            <w:tcW w:w="1701" w:type="dxa"/>
          </w:tcPr>
          <w:p w:rsidR="00CB4F2B" w:rsidRDefault="00CB4F2B" w:rsidP="00AE3EA5">
            <w:r>
              <w:t>Number (9)</w:t>
            </w:r>
          </w:p>
        </w:tc>
      </w:tr>
      <w:tr w:rsidR="00CB4F2B" w:rsidTr="00B1703F">
        <w:tc>
          <w:tcPr>
            <w:tcW w:w="2405" w:type="dxa"/>
          </w:tcPr>
          <w:p w:rsidR="00CB4F2B" w:rsidRDefault="00CB4F2B" w:rsidP="00AE3EA5">
            <w:proofErr w:type="spellStart"/>
            <w:r>
              <w:t>stud_name</w:t>
            </w:r>
            <w:proofErr w:type="spellEnd"/>
          </w:p>
        </w:tc>
        <w:tc>
          <w:tcPr>
            <w:tcW w:w="1701" w:type="dxa"/>
          </w:tcPr>
          <w:p w:rsidR="00CB4F2B" w:rsidRDefault="00CB4F2B" w:rsidP="00AE3EA5"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</w:tr>
      <w:tr w:rsidR="00CB4F2B" w:rsidTr="00B1703F">
        <w:tc>
          <w:tcPr>
            <w:tcW w:w="2405" w:type="dxa"/>
          </w:tcPr>
          <w:p w:rsidR="00CB4F2B" w:rsidRDefault="00CB4F2B" w:rsidP="00AE3EA5">
            <w:proofErr w:type="spellStart"/>
            <w:r>
              <w:t>stud_phone</w:t>
            </w:r>
            <w:proofErr w:type="spellEnd"/>
          </w:p>
        </w:tc>
        <w:tc>
          <w:tcPr>
            <w:tcW w:w="1701" w:type="dxa"/>
          </w:tcPr>
          <w:p w:rsidR="00CB4F2B" w:rsidRDefault="00B1703F" w:rsidP="00AE3EA5">
            <w:proofErr w:type="spellStart"/>
            <w:r>
              <w:t>Varc</w:t>
            </w:r>
            <w:r w:rsidR="006E2E87">
              <w:t>har</w:t>
            </w:r>
            <w:proofErr w:type="spellEnd"/>
            <w:r w:rsidR="006E2E87">
              <w:t xml:space="preserve"> (15</w:t>
            </w:r>
            <w:r w:rsidR="00CB4F2B">
              <w:t>)</w:t>
            </w:r>
          </w:p>
        </w:tc>
      </w:tr>
      <w:tr w:rsidR="00CB4F2B" w:rsidTr="00B1703F">
        <w:tc>
          <w:tcPr>
            <w:tcW w:w="2405" w:type="dxa"/>
          </w:tcPr>
          <w:p w:rsidR="00CB4F2B" w:rsidRDefault="00CB4F2B" w:rsidP="00AE3EA5">
            <w:proofErr w:type="spellStart"/>
            <w:r>
              <w:t>stud_date_of_birth</w:t>
            </w:r>
            <w:proofErr w:type="spellEnd"/>
          </w:p>
        </w:tc>
        <w:tc>
          <w:tcPr>
            <w:tcW w:w="1701" w:type="dxa"/>
          </w:tcPr>
          <w:p w:rsidR="00CB4F2B" w:rsidRDefault="00CB4F2B" w:rsidP="00AE3EA5">
            <w:r>
              <w:t>Date</w:t>
            </w:r>
          </w:p>
        </w:tc>
      </w:tr>
      <w:tr w:rsidR="00CB4F2B" w:rsidTr="00B1703F">
        <w:tc>
          <w:tcPr>
            <w:tcW w:w="2405" w:type="dxa"/>
          </w:tcPr>
          <w:p w:rsidR="00CB4F2B" w:rsidRDefault="00CB4F2B" w:rsidP="00AE3EA5">
            <w:proofErr w:type="spellStart"/>
            <w:r>
              <w:t>stud_city</w:t>
            </w:r>
            <w:proofErr w:type="spellEnd"/>
          </w:p>
        </w:tc>
        <w:tc>
          <w:tcPr>
            <w:tcW w:w="1701" w:type="dxa"/>
          </w:tcPr>
          <w:p w:rsidR="00CB4F2B" w:rsidRDefault="00B1703F" w:rsidP="00AE3EA5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</w:tr>
      <w:tr w:rsidR="00CB4F2B" w:rsidTr="00B1703F">
        <w:tc>
          <w:tcPr>
            <w:tcW w:w="2405" w:type="dxa"/>
          </w:tcPr>
          <w:p w:rsidR="00CB4F2B" w:rsidRDefault="00CB4F2B" w:rsidP="00AE3EA5">
            <w:proofErr w:type="spellStart"/>
            <w:r>
              <w:t>stud_address</w:t>
            </w:r>
            <w:proofErr w:type="spellEnd"/>
          </w:p>
        </w:tc>
        <w:tc>
          <w:tcPr>
            <w:tcW w:w="1701" w:type="dxa"/>
          </w:tcPr>
          <w:p w:rsidR="00CB4F2B" w:rsidRDefault="00B1703F" w:rsidP="00AE3EA5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</w:tr>
      <w:tr w:rsidR="00CB4F2B" w:rsidTr="00B1703F">
        <w:tc>
          <w:tcPr>
            <w:tcW w:w="2405" w:type="dxa"/>
          </w:tcPr>
          <w:p w:rsidR="00CB4F2B" w:rsidRDefault="00CB4F2B" w:rsidP="00AE3EA5">
            <w:proofErr w:type="spellStart"/>
            <w:r>
              <w:t>stud_postcode</w:t>
            </w:r>
            <w:proofErr w:type="spellEnd"/>
          </w:p>
        </w:tc>
        <w:tc>
          <w:tcPr>
            <w:tcW w:w="1701" w:type="dxa"/>
          </w:tcPr>
          <w:p w:rsidR="00CB4F2B" w:rsidRDefault="00B1703F" w:rsidP="00AE3EA5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</w:tr>
    </w:tbl>
    <w:p w:rsidR="00AE3EA5" w:rsidRDefault="00AE3EA5" w:rsidP="00AE3EA5"/>
    <w:p w:rsidR="00B1703F" w:rsidRPr="00CB4F2B" w:rsidRDefault="00B1703F" w:rsidP="00B1703F">
      <w:r>
        <w:t>Grade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</w:tblGrid>
      <w:tr w:rsidR="00B1703F" w:rsidTr="001A4873">
        <w:tc>
          <w:tcPr>
            <w:tcW w:w="2405" w:type="dxa"/>
            <w:shd w:val="clear" w:color="auto" w:fill="BFBFBF" w:themeFill="background1" w:themeFillShade="BF"/>
          </w:tcPr>
          <w:p w:rsidR="00B1703F" w:rsidRDefault="00B1703F" w:rsidP="00F64880">
            <w:pPr>
              <w:jc w:val="center"/>
            </w:pPr>
            <w:r>
              <w:t>Attribute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1703F" w:rsidRDefault="00B1703F" w:rsidP="00F64880">
            <w:pPr>
              <w:jc w:val="center"/>
            </w:pPr>
            <w:r>
              <w:t>Data type</w:t>
            </w:r>
          </w:p>
        </w:tc>
      </w:tr>
      <w:tr w:rsidR="00B1703F" w:rsidTr="001A4873">
        <w:tc>
          <w:tcPr>
            <w:tcW w:w="2405" w:type="dxa"/>
          </w:tcPr>
          <w:p w:rsidR="00B1703F" w:rsidRDefault="00B1703F" w:rsidP="001A4873">
            <w:proofErr w:type="spellStart"/>
            <w:r>
              <w:t>stud_id</w:t>
            </w:r>
            <w:proofErr w:type="spellEnd"/>
          </w:p>
        </w:tc>
        <w:tc>
          <w:tcPr>
            <w:tcW w:w="1701" w:type="dxa"/>
          </w:tcPr>
          <w:p w:rsidR="00B1703F" w:rsidRDefault="00B1703F" w:rsidP="001A4873">
            <w:r>
              <w:t>Number (9)</w:t>
            </w:r>
          </w:p>
        </w:tc>
      </w:tr>
      <w:tr w:rsidR="00B1703F" w:rsidTr="001A4873">
        <w:tc>
          <w:tcPr>
            <w:tcW w:w="2405" w:type="dxa"/>
          </w:tcPr>
          <w:p w:rsidR="00B1703F" w:rsidRDefault="00F64880" w:rsidP="001A4873">
            <w:proofErr w:type="spellStart"/>
            <w:r>
              <w:t>s</w:t>
            </w:r>
            <w:r w:rsidR="00B1703F">
              <w:t>ubj_code</w:t>
            </w:r>
            <w:proofErr w:type="spellEnd"/>
          </w:p>
        </w:tc>
        <w:tc>
          <w:tcPr>
            <w:tcW w:w="1701" w:type="dxa"/>
          </w:tcPr>
          <w:p w:rsidR="00B1703F" w:rsidRDefault="00F64880" w:rsidP="001A4873">
            <w:r>
              <w:t>Char (8)</w:t>
            </w:r>
          </w:p>
        </w:tc>
      </w:tr>
      <w:tr w:rsidR="00B1703F" w:rsidTr="001A4873">
        <w:tc>
          <w:tcPr>
            <w:tcW w:w="2405" w:type="dxa"/>
          </w:tcPr>
          <w:p w:rsidR="00B1703F" w:rsidRDefault="00B1703F" w:rsidP="001A4873">
            <w:r>
              <w:t>semester</w:t>
            </w:r>
          </w:p>
        </w:tc>
        <w:tc>
          <w:tcPr>
            <w:tcW w:w="1701" w:type="dxa"/>
          </w:tcPr>
          <w:p w:rsidR="00B1703F" w:rsidRDefault="00F64880" w:rsidP="001A4873">
            <w:r>
              <w:t>Number (1)</w:t>
            </w:r>
          </w:p>
        </w:tc>
      </w:tr>
      <w:tr w:rsidR="00B1703F" w:rsidTr="001A4873">
        <w:tc>
          <w:tcPr>
            <w:tcW w:w="2405" w:type="dxa"/>
          </w:tcPr>
          <w:p w:rsidR="00B1703F" w:rsidRDefault="00B1703F" w:rsidP="001A4873">
            <w:r>
              <w:t>year</w:t>
            </w:r>
          </w:p>
        </w:tc>
        <w:tc>
          <w:tcPr>
            <w:tcW w:w="1701" w:type="dxa"/>
          </w:tcPr>
          <w:p w:rsidR="00B1703F" w:rsidRDefault="00B1703F" w:rsidP="001A4873">
            <w:r>
              <w:t>Number (4)</w:t>
            </w:r>
          </w:p>
        </w:tc>
      </w:tr>
      <w:tr w:rsidR="00B1703F" w:rsidTr="001A4873">
        <w:tc>
          <w:tcPr>
            <w:tcW w:w="2405" w:type="dxa"/>
          </w:tcPr>
          <w:p w:rsidR="00B1703F" w:rsidRDefault="00B1703F" w:rsidP="001A4873">
            <w:r>
              <w:t>grade</w:t>
            </w:r>
          </w:p>
        </w:tc>
        <w:tc>
          <w:tcPr>
            <w:tcW w:w="1701" w:type="dxa"/>
          </w:tcPr>
          <w:p w:rsidR="00B1703F" w:rsidRDefault="00B1703F" w:rsidP="001A4873">
            <w:r>
              <w:t>Char (2)</w:t>
            </w:r>
          </w:p>
        </w:tc>
      </w:tr>
    </w:tbl>
    <w:p w:rsidR="00B1703F" w:rsidRDefault="00B1703F" w:rsidP="00AE3EA5"/>
    <w:p w:rsidR="00F64880" w:rsidRPr="00CB4F2B" w:rsidRDefault="00F64880" w:rsidP="00F64880">
      <w:r>
        <w:t>Subject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</w:tblGrid>
      <w:tr w:rsidR="00F64880" w:rsidTr="001A4873">
        <w:tc>
          <w:tcPr>
            <w:tcW w:w="2405" w:type="dxa"/>
            <w:shd w:val="clear" w:color="auto" w:fill="BFBFBF" w:themeFill="background1" w:themeFillShade="BF"/>
          </w:tcPr>
          <w:p w:rsidR="00F64880" w:rsidRDefault="00F64880" w:rsidP="00F64880">
            <w:pPr>
              <w:jc w:val="center"/>
            </w:pPr>
            <w:r>
              <w:t>Attribute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64880" w:rsidRDefault="00F64880" w:rsidP="00F64880">
            <w:pPr>
              <w:jc w:val="center"/>
            </w:pPr>
            <w:r>
              <w:t>Data type</w:t>
            </w:r>
          </w:p>
        </w:tc>
      </w:tr>
      <w:tr w:rsidR="00F64880" w:rsidTr="001A4873">
        <w:tc>
          <w:tcPr>
            <w:tcW w:w="2405" w:type="dxa"/>
          </w:tcPr>
          <w:p w:rsidR="00F64880" w:rsidRDefault="00F64880" w:rsidP="001A4873">
            <w:proofErr w:type="spellStart"/>
            <w:r>
              <w:t>subj_code</w:t>
            </w:r>
            <w:proofErr w:type="spellEnd"/>
          </w:p>
        </w:tc>
        <w:tc>
          <w:tcPr>
            <w:tcW w:w="1701" w:type="dxa"/>
          </w:tcPr>
          <w:p w:rsidR="00F64880" w:rsidRDefault="00F64880" w:rsidP="001A4873">
            <w:r>
              <w:t>Char (8)</w:t>
            </w:r>
          </w:p>
        </w:tc>
      </w:tr>
      <w:tr w:rsidR="00F64880" w:rsidTr="001A4873">
        <w:tc>
          <w:tcPr>
            <w:tcW w:w="2405" w:type="dxa"/>
          </w:tcPr>
          <w:p w:rsidR="00F64880" w:rsidRDefault="00F64880" w:rsidP="001A4873">
            <w:proofErr w:type="spellStart"/>
            <w:r>
              <w:t>Subj_title</w:t>
            </w:r>
            <w:proofErr w:type="spellEnd"/>
          </w:p>
        </w:tc>
        <w:tc>
          <w:tcPr>
            <w:tcW w:w="1701" w:type="dxa"/>
          </w:tcPr>
          <w:p w:rsidR="00F64880" w:rsidRDefault="00F64880" w:rsidP="001A4873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</w:tr>
    </w:tbl>
    <w:p w:rsidR="00F64880" w:rsidRDefault="00F64880" w:rsidP="00AE3EA5"/>
    <w:p w:rsidR="00F64880" w:rsidRPr="00CB4F2B" w:rsidRDefault="00586F2F" w:rsidP="00F64880">
      <w:r>
        <w:t xml:space="preserve">Enrolment </w:t>
      </w:r>
      <w:r w:rsidR="00F64880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</w:tblGrid>
      <w:tr w:rsidR="00F64880" w:rsidTr="001A4873">
        <w:tc>
          <w:tcPr>
            <w:tcW w:w="2405" w:type="dxa"/>
            <w:shd w:val="clear" w:color="auto" w:fill="BFBFBF" w:themeFill="background1" w:themeFillShade="BF"/>
          </w:tcPr>
          <w:p w:rsidR="00F64880" w:rsidRDefault="00F64880" w:rsidP="001A4873">
            <w:pPr>
              <w:jc w:val="center"/>
            </w:pPr>
            <w:r>
              <w:t>Attribute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64880" w:rsidRDefault="00F64880" w:rsidP="001A4873">
            <w:pPr>
              <w:jc w:val="center"/>
            </w:pPr>
            <w:r>
              <w:t>Data type</w:t>
            </w:r>
          </w:p>
        </w:tc>
      </w:tr>
      <w:tr w:rsidR="00F64880" w:rsidTr="001A4873">
        <w:tc>
          <w:tcPr>
            <w:tcW w:w="2405" w:type="dxa"/>
          </w:tcPr>
          <w:p w:rsidR="00F64880" w:rsidRDefault="007C55F4" w:rsidP="001A4873">
            <w:proofErr w:type="spellStart"/>
            <w:r>
              <w:t>s</w:t>
            </w:r>
            <w:bookmarkStart w:id="0" w:name="_GoBack"/>
            <w:bookmarkEnd w:id="0"/>
            <w:r w:rsidR="00586F2F">
              <w:t>tud_id</w:t>
            </w:r>
            <w:proofErr w:type="spellEnd"/>
          </w:p>
        </w:tc>
        <w:tc>
          <w:tcPr>
            <w:tcW w:w="1701" w:type="dxa"/>
          </w:tcPr>
          <w:p w:rsidR="00F64880" w:rsidRDefault="00F64880" w:rsidP="001A4873">
            <w:r>
              <w:t>Number (9)</w:t>
            </w:r>
          </w:p>
        </w:tc>
      </w:tr>
      <w:tr w:rsidR="00F64880" w:rsidTr="001A4873">
        <w:tc>
          <w:tcPr>
            <w:tcW w:w="2405" w:type="dxa"/>
          </w:tcPr>
          <w:p w:rsidR="00F64880" w:rsidRDefault="00F64880" w:rsidP="001A4873">
            <w:proofErr w:type="spellStart"/>
            <w:r>
              <w:t>subj_code</w:t>
            </w:r>
            <w:proofErr w:type="spellEnd"/>
          </w:p>
        </w:tc>
        <w:tc>
          <w:tcPr>
            <w:tcW w:w="1701" w:type="dxa"/>
          </w:tcPr>
          <w:p w:rsidR="00F64880" w:rsidRDefault="00F64880" w:rsidP="001A4873">
            <w:r>
              <w:t>Char (8)</w:t>
            </w:r>
          </w:p>
        </w:tc>
      </w:tr>
      <w:tr w:rsidR="00F64880" w:rsidTr="001A4873">
        <w:tc>
          <w:tcPr>
            <w:tcW w:w="2405" w:type="dxa"/>
          </w:tcPr>
          <w:p w:rsidR="00F64880" w:rsidRDefault="00F64880" w:rsidP="001A4873">
            <w:r>
              <w:t>semester</w:t>
            </w:r>
          </w:p>
        </w:tc>
        <w:tc>
          <w:tcPr>
            <w:tcW w:w="1701" w:type="dxa"/>
          </w:tcPr>
          <w:p w:rsidR="00F64880" w:rsidRDefault="00F64880" w:rsidP="001A4873">
            <w:r>
              <w:t>Number (1)</w:t>
            </w:r>
          </w:p>
        </w:tc>
      </w:tr>
      <w:tr w:rsidR="00F64880" w:rsidTr="001A4873">
        <w:tc>
          <w:tcPr>
            <w:tcW w:w="2405" w:type="dxa"/>
          </w:tcPr>
          <w:p w:rsidR="00F64880" w:rsidRDefault="00F64880" w:rsidP="001A4873">
            <w:r>
              <w:t>year</w:t>
            </w:r>
          </w:p>
        </w:tc>
        <w:tc>
          <w:tcPr>
            <w:tcW w:w="1701" w:type="dxa"/>
          </w:tcPr>
          <w:p w:rsidR="00F64880" w:rsidRDefault="00F64880" w:rsidP="001A4873">
            <w:r>
              <w:t>Number (4)</w:t>
            </w:r>
          </w:p>
        </w:tc>
      </w:tr>
      <w:tr w:rsidR="00F64880" w:rsidTr="001A4873">
        <w:tc>
          <w:tcPr>
            <w:tcW w:w="2405" w:type="dxa"/>
          </w:tcPr>
          <w:p w:rsidR="00F64880" w:rsidRDefault="00586F2F" w:rsidP="001A4873">
            <w:r>
              <w:t>comment</w:t>
            </w:r>
          </w:p>
        </w:tc>
        <w:tc>
          <w:tcPr>
            <w:tcW w:w="1701" w:type="dxa"/>
          </w:tcPr>
          <w:p w:rsidR="00F64880" w:rsidRDefault="00586F2F" w:rsidP="001A4873">
            <w:proofErr w:type="spellStart"/>
            <w:r>
              <w:t>Varchar</w:t>
            </w:r>
            <w:proofErr w:type="spellEnd"/>
            <w:r>
              <w:t>(max)</w:t>
            </w:r>
          </w:p>
        </w:tc>
      </w:tr>
    </w:tbl>
    <w:p w:rsidR="00B1703F" w:rsidRDefault="00B1703F" w:rsidP="00AE3EA5"/>
    <w:p w:rsidR="00AE3EA5" w:rsidRDefault="00AE3EA5" w:rsidP="00AE3EA5">
      <w:pPr>
        <w:pStyle w:val="Heading4"/>
      </w:pPr>
      <w:r>
        <w:lastRenderedPageBreak/>
        <w:t>Comments/findings</w:t>
      </w:r>
    </w:p>
    <w:p w:rsidR="00AE3EA5" w:rsidRDefault="00AE3EA5" w:rsidP="00AE3EA5">
      <w:r>
        <w:t>…</w:t>
      </w:r>
    </w:p>
    <w:p w:rsidR="00AE3EA5" w:rsidRPr="00AE3EA5" w:rsidRDefault="00AE3EA5" w:rsidP="00AE3EA5">
      <w:r>
        <w:t>(Where applicable)</w:t>
      </w:r>
    </w:p>
    <w:p w:rsidR="00AE3EA5" w:rsidRDefault="00AE3EA5" w:rsidP="00AE3EA5"/>
    <w:p w:rsidR="00EB6A6F" w:rsidRDefault="00EB6A6F" w:rsidP="00454766">
      <w:pPr>
        <w:pStyle w:val="Heading2"/>
      </w:pPr>
      <w:r>
        <w:t xml:space="preserve">SUB Task </w:t>
      </w:r>
      <w:r w:rsidR="00074871">
        <w:t>5</w:t>
      </w:r>
      <w:r>
        <w:t>.1.2</w:t>
      </w:r>
    </w:p>
    <w:p w:rsidR="00EB6A6F" w:rsidRDefault="00EB6A6F" w:rsidP="00EB6A6F">
      <w:pPr>
        <w:pStyle w:val="Heading4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517B" w:rsidTr="00006435">
        <w:tc>
          <w:tcPr>
            <w:tcW w:w="4675" w:type="dxa"/>
            <w:shd w:val="clear" w:color="auto" w:fill="BFBFBF" w:themeFill="background1" w:themeFillShade="BF"/>
          </w:tcPr>
          <w:p w:rsidR="0052517B" w:rsidRDefault="0052517B" w:rsidP="0052517B">
            <w:pPr>
              <w:jc w:val="center"/>
            </w:pPr>
            <w:r>
              <w:t>Relation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52517B" w:rsidRDefault="0052517B" w:rsidP="0052517B">
            <w:r>
              <w:t>Primary Key</w:t>
            </w:r>
          </w:p>
        </w:tc>
      </w:tr>
      <w:tr w:rsidR="0052517B" w:rsidTr="0052517B">
        <w:tc>
          <w:tcPr>
            <w:tcW w:w="4675" w:type="dxa"/>
          </w:tcPr>
          <w:p w:rsidR="0052517B" w:rsidRDefault="008F527A" w:rsidP="0052517B">
            <w:r>
              <w:t>Student</w:t>
            </w:r>
          </w:p>
        </w:tc>
        <w:tc>
          <w:tcPr>
            <w:tcW w:w="4675" w:type="dxa"/>
          </w:tcPr>
          <w:p w:rsidR="0052517B" w:rsidRDefault="0052517B" w:rsidP="0052517B">
            <w:proofErr w:type="spellStart"/>
            <w:r>
              <w:t>stud_id</w:t>
            </w:r>
            <w:proofErr w:type="spellEnd"/>
          </w:p>
        </w:tc>
      </w:tr>
      <w:tr w:rsidR="0052517B" w:rsidTr="0052517B">
        <w:tc>
          <w:tcPr>
            <w:tcW w:w="4675" w:type="dxa"/>
          </w:tcPr>
          <w:p w:rsidR="0052517B" w:rsidRDefault="0052517B" w:rsidP="0052517B">
            <w:r>
              <w:t>Enrol</w:t>
            </w:r>
            <w:r w:rsidR="007C55F4">
              <w:t>l</w:t>
            </w:r>
            <w:r>
              <w:t>ment</w:t>
            </w:r>
          </w:p>
        </w:tc>
        <w:tc>
          <w:tcPr>
            <w:tcW w:w="4675" w:type="dxa"/>
          </w:tcPr>
          <w:p w:rsidR="0052517B" w:rsidRDefault="00006435" w:rsidP="0052517B"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subj_id</w:t>
            </w:r>
            <w:proofErr w:type="spellEnd"/>
            <w:r>
              <w:t>, semester, year</w:t>
            </w:r>
          </w:p>
        </w:tc>
      </w:tr>
      <w:tr w:rsidR="0052517B" w:rsidTr="0052517B">
        <w:tc>
          <w:tcPr>
            <w:tcW w:w="4675" w:type="dxa"/>
          </w:tcPr>
          <w:p w:rsidR="0052517B" w:rsidRDefault="0052517B" w:rsidP="0052517B">
            <w:r>
              <w:t>Subject</w:t>
            </w:r>
          </w:p>
        </w:tc>
        <w:tc>
          <w:tcPr>
            <w:tcW w:w="4675" w:type="dxa"/>
          </w:tcPr>
          <w:p w:rsidR="0052517B" w:rsidRDefault="00006435" w:rsidP="0052517B">
            <w:proofErr w:type="spellStart"/>
            <w:r>
              <w:t>s</w:t>
            </w:r>
            <w:r w:rsidR="0052517B">
              <w:t>ubj_code</w:t>
            </w:r>
            <w:proofErr w:type="spellEnd"/>
          </w:p>
        </w:tc>
      </w:tr>
      <w:tr w:rsidR="0052517B" w:rsidTr="0052517B">
        <w:tc>
          <w:tcPr>
            <w:tcW w:w="4675" w:type="dxa"/>
          </w:tcPr>
          <w:p w:rsidR="0052517B" w:rsidRDefault="0052517B" w:rsidP="0052517B">
            <w:r>
              <w:t>Grade</w:t>
            </w:r>
          </w:p>
        </w:tc>
        <w:tc>
          <w:tcPr>
            <w:tcW w:w="4675" w:type="dxa"/>
          </w:tcPr>
          <w:p w:rsidR="0052517B" w:rsidRDefault="00006435" w:rsidP="0052517B"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subj_id</w:t>
            </w:r>
            <w:proofErr w:type="spellEnd"/>
            <w:r>
              <w:t>, semester, year</w:t>
            </w:r>
          </w:p>
        </w:tc>
      </w:tr>
    </w:tbl>
    <w:p w:rsidR="0052517B" w:rsidRPr="0052517B" w:rsidRDefault="0052517B" w:rsidP="0052517B"/>
    <w:p w:rsidR="00EB6A6F" w:rsidRDefault="00EB6A6F" w:rsidP="00EB6A6F">
      <w:pPr>
        <w:pStyle w:val="Heading4"/>
      </w:pPr>
      <w:r>
        <w:t>Comments/findings</w:t>
      </w:r>
    </w:p>
    <w:p w:rsidR="00EB6A6F" w:rsidRDefault="00EB6A6F" w:rsidP="00EB6A6F">
      <w:r>
        <w:t>…</w:t>
      </w:r>
    </w:p>
    <w:p w:rsidR="00EB6A6F" w:rsidRPr="00AE3EA5" w:rsidRDefault="00EB6A6F" w:rsidP="00EB6A6F">
      <w:r>
        <w:t>(Where applicable)</w:t>
      </w:r>
    </w:p>
    <w:p w:rsidR="00EB6A6F" w:rsidRDefault="00EB6A6F" w:rsidP="00454766">
      <w:pPr>
        <w:pStyle w:val="Heading2"/>
      </w:pPr>
      <w:r>
        <w:t xml:space="preserve">SUB Task </w:t>
      </w:r>
      <w:r w:rsidR="00074871">
        <w:t>5</w:t>
      </w:r>
      <w:r>
        <w:t>.1.3</w:t>
      </w:r>
    </w:p>
    <w:p w:rsidR="00EB6A6F" w:rsidRDefault="00EB6A6F" w:rsidP="00EB6A6F">
      <w:pPr>
        <w:pStyle w:val="Heading4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4229"/>
        <w:gridCol w:w="3698"/>
      </w:tblGrid>
      <w:tr w:rsidR="000B4F28" w:rsidTr="000B4F28">
        <w:tc>
          <w:tcPr>
            <w:tcW w:w="1423" w:type="dxa"/>
            <w:shd w:val="clear" w:color="auto" w:fill="BFBFBF" w:themeFill="background1" w:themeFillShade="BF"/>
          </w:tcPr>
          <w:p w:rsidR="000B4F28" w:rsidRDefault="000B4F28" w:rsidP="00E4124F">
            <w:pPr>
              <w:jc w:val="center"/>
            </w:pPr>
            <w:r>
              <w:t>Relation</w:t>
            </w:r>
          </w:p>
        </w:tc>
        <w:tc>
          <w:tcPr>
            <w:tcW w:w="4229" w:type="dxa"/>
            <w:shd w:val="clear" w:color="auto" w:fill="BFBFBF" w:themeFill="background1" w:themeFillShade="BF"/>
          </w:tcPr>
          <w:p w:rsidR="000B4F28" w:rsidRDefault="000B4F28" w:rsidP="00E4124F">
            <w:r>
              <w:t>Foreign Key</w:t>
            </w:r>
          </w:p>
        </w:tc>
        <w:tc>
          <w:tcPr>
            <w:tcW w:w="3698" w:type="dxa"/>
            <w:shd w:val="clear" w:color="auto" w:fill="BFBFBF" w:themeFill="background1" w:themeFillShade="BF"/>
          </w:tcPr>
          <w:p w:rsidR="000B4F28" w:rsidRDefault="000B4F28" w:rsidP="00E4124F">
            <w:r>
              <w:t>References</w:t>
            </w:r>
          </w:p>
        </w:tc>
      </w:tr>
      <w:tr w:rsidR="00446714" w:rsidTr="000B4F28">
        <w:tc>
          <w:tcPr>
            <w:tcW w:w="1423" w:type="dxa"/>
            <w:vMerge w:val="restart"/>
          </w:tcPr>
          <w:p w:rsidR="00446714" w:rsidRDefault="00446714" w:rsidP="00E4124F">
            <w:r>
              <w:t>Enrolment</w:t>
            </w:r>
          </w:p>
        </w:tc>
        <w:tc>
          <w:tcPr>
            <w:tcW w:w="4229" w:type="dxa"/>
          </w:tcPr>
          <w:p w:rsidR="00446714" w:rsidRDefault="00446714" w:rsidP="00446714">
            <w:proofErr w:type="spellStart"/>
            <w:r>
              <w:t>stud_id</w:t>
            </w:r>
            <w:proofErr w:type="spellEnd"/>
          </w:p>
        </w:tc>
        <w:tc>
          <w:tcPr>
            <w:tcW w:w="3698" w:type="dxa"/>
          </w:tcPr>
          <w:p w:rsidR="00446714" w:rsidRDefault="00465AE7" w:rsidP="00E4124F">
            <w:proofErr w:type="spellStart"/>
            <w:r>
              <w:t>Student.stud_id</w:t>
            </w:r>
            <w:proofErr w:type="spellEnd"/>
          </w:p>
        </w:tc>
      </w:tr>
      <w:tr w:rsidR="00446714" w:rsidTr="000B4F28">
        <w:tc>
          <w:tcPr>
            <w:tcW w:w="1423" w:type="dxa"/>
            <w:vMerge/>
          </w:tcPr>
          <w:p w:rsidR="00446714" w:rsidRDefault="00446714" w:rsidP="00E4124F"/>
        </w:tc>
        <w:tc>
          <w:tcPr>
            <w:tcW w:w="4229" w:type="dxa"/>
          </w:tcPr>
          <w:p w:rsidR="00446714" w:rsidRDefault="00446714" w:rsidP="00446714">
            <w:proofErr w:type="spellStart"/>
            <w:r>
              <w:t>subj_id</w:t>
            </w:r>
            <w:proofErr w:type="spellEnd"/>
          </w:p>
        </w:tc>
        <w:tc>
          <w:tcPr>
            <w:tcW w:w="3698" w:type="dxa"/>
          </w:tcPr>
          <w:p w:rsidR="00446714" w:rsidRDefault="00465AE7" w:rsidP="00E4124F">
            <w:proofErr w:type="spellStart"/>
            <w:r>
              <w:t>Subject.subj_id</w:t>
            </w:r>
            <w:proofErr w:type="spellEnd"/>
          </w:p>
        </w:tc>
      </w:tr>
      <w:tr w:rsidR="00446714" w:rsidTr="000B4F28">
        <w:tc>
          <w:tcPr>
            <w:tcW w:w="1423" w:type="dxa"/>
            <w:vMerge w:val="restart"/>
          </w:tcPr>
          <w:p w:rsidR="00446714" w:rsidRDefault="00446714" w:rsidP="00E4124F">
            <w:r>
              <w:t>Grade</w:t>
            </w:r>
          </w:p>
        </w:tc>
        <w:tc>
          <w:tcPr>
            <w:tcW w:w="4229" w:type="dxa"/>
          </w:tcPr>
          <w:p w:rsidR="00446714" w:rsidRDefault="00446714" w:rsidP="00E4124F">
            <w:proofErr w:type="spellStart"/>
            <w:r>
              <w:t>subj_id</w:t>
            </w:r>
            <w:proofErr w:type="spellEnd"/>
          </w:p>
        </w:tc>
        <w:tc>
          <w:tcPr>
            <w:tcW w:w="3698" w:type="dxa"/>
          </w:tcPr>
          <w:p w:rsidR="00446714" w:rsidRDefault="007C55F4" w:rsidP="00E4124F">
            <w:proofErr w:type="spellStart"/>
            <w:r>
              <w:t>Enrollment</w:t>
            </w:r>
            <w:r w:rsidR="00446714">
              <w:t>.subj_id</w:t>
            </w:r>
            <w:proofErr w:type="spellEnd"/>
          </w:p>
        </w:tc>
      </w:tr>
      <w:tr w:rsidR="00446714" w:rsidTr="000B4F28">
        <w:tc>
          <w:tcPr>
            <w:tcW w:w="1423" w:type="dxa"/>
            <w:vMerge/>
          </w:tcPr>
          <w:p w:rsidR="00446714" w:rsidRDefault="00446714" w:rsidP="00E4124F"/>
        </w:tc>
        <w:tc>
          <w:tcPr>
            <w:tcW w:w="4229" w:type="dxa"/>
          </w:tcPr>
          <w:p w:rsidR="00446714" w:rsidRDefault="007C55F4" w:rsidP="00E4124F">
            <w:proofErr w:type="spellStart"/>
            <w:r>
              <w:t>s</w:t>
            </w:r>
            <w:r w:rsidR="00446714">
              <w:t>tud_id</w:t>
            </w:r>
            <w:proofErr w:type="spellEnd"/>
          </w:p>
        </w:tc>
        <w:tc>
          <w:tcPr>
            <w:tcW w:w="3698" w:type="dxa"/>
          </w:tcPr>
          <w:p w:rsidR="00446714" w:rsidRDefault="007C55F4" w:rsidP="00E4124F">
            <w:proofErr w:type="spellStart"/>
            <w:r>
              <w:t>Enrollment</w:t>
            </w:r>
            <w:r w:rsidR="00446714">
              <w:t>.stud_id</w:t>
            </w:r>
            <w:proofErr w:type="spellEnd"/>
          </w:p>
        </w:tc>
      </w:tr>
      <w:tr w:rsidR="00446714" w:rsidTr="000B4F28">
        <w:tc>
          <w:tcPr>
            <w:tcW w:w="1423" w:type="dxa"/>
            <w:vMerge/>
          </w:tcPr>
          <w:p w:rsidR="00446714" w:rsidRDefault="00446714" w:rsidP="00E4124F"/>
        </w:tc>
        <w:tc>
          <w:tcPr>
            <w:tcW w:w="4229" w:type="dxa"/>
          </w:tcPr>
          <w:p w:rsidR="00446714" w:rsidRDefault="00446714" w:rsidP="00E4124F">
            <w:r>
              <w:t>semester</w:t>
            </w:r>
          </w:p>
        </w:tc>
        <w:tc>
          <w:tcPr>
            <w:tcW w:w="3698" w:type="dxa"/>
          </w:tcPr>
          <w:p w:rsidR="00446714" w:rsidRDefault="007C55F4" w:rsidP="00E4124F">
            <w:proofErr w:type="spellStart"/>
            <w:r>
              <w:t>Enrollment</w:t>
            </w:r>
            <w:r w:rsidR="00446714">
              <w:t>.semester</w:t>
            </w:r>
            <w:proofErr w:type="spellEnd"/>
          </w:p>
        </w:tc>
      </w:tr>
      <w:tr w:rsidR="00446714" w:rsidTr="000B4F28">
        <w:tc>
          <w:tcPr>
            <w:tcW w:w="1423" w:type="dxa"/>
            <w:vMerge/>
          </w:tcPr>
          <w:p w:rsidR="00446714" w:rsidRDefault="00446714" w:rsidP="00E4124F"/>
        </w:tc>
        <w:tc>
          <w:tcPr>
            <w:tcW w:w="4229" w:type="dxa"/>
          </w:tcPr>
          <w:p w:rsidR="00446714" w:rsidRDefault="00446714" w:rsidP="00E4124F">
            <w:r>
              <w:t>year</w:t>
            </w:r>
          </w:p>
        </w:tc>
        <w:tc>
          <w:tcPr>
            <w:tcW w:w="3698" w:type="dxa"/>
          </w:tcPr>
          <w:p w:rsidR="00446714" w:rsidRDefault="00446714" w:rsidP="00E4124F">
            <w:proofErr w:type="spellStart"/>
            <w:r>
              <w:t>Enrol</w:t>
            </w:r>
            <w:r w:rsidR="007C55F4">
              <w:t>l</w:t>
            </w:r>
            <w:r>
              <w:t>ment.year</w:t>
            </w:r>
            <w:proofErr w:type="spellEnd"/>
          </w:p>
        </w:tc>
      </w:tr>
    </w:tbl>
    <w:p w:rsidR="00EB6A6F" w:rsidRDefault="00EB6A6F" w:rsidP="00EB6A6F">
      <w:pPr>
        <w:pStyle w:val="Heading4"/>
      </w:pPr>
      <w:r>
        <w:t>Comments/findings</w:t>
      </w:r>
    </w:p>
    <w:p w:rsidR="00EB6A6F" w:rsidRDefault="00EB6A6F" w:rsidP="00EB6A6F">
      <w:r>
        <w:t>…</w:t>
      </w:r>
    </w:p>
    <w:p w:rsidR="00EB6A6F" w:rsidRDefault="00EB6A6F" w:rsidP="00EB6A6F">
      <w:r>
        <w:t>(Where applicable)</w:t>
      </w:r>
    </w:p>
    <w:p w:rsidR="00074871" w:rsidRDefault="00074871" w:rsidP="00EB6A6F"/>
    <w:p w:rsidR="00E50763" w:rsidRDefault="00E50763" w:rsidP="00EB6A6F"/>
    <w:p w:rsidR="00E50763" w:rsidRDefault="00E50763" w:rsidP="00EB6A6F"/>
    <w:p w:rsidR="00E50763" w:rsidRDefault="00E50763" w:rsidP="00EB6A6F"/>
    <w:p w:rsidR="00E50763" w:rsidRDefault="00E50763" w:rsidP="00EB6A6F"/>
    <w:p w:rsidR="00074871" w:rsidRDefault="00074871" w:rsidP="00074871">
      <w:pPr>
        <w:pStyle w:val="Heading2"/>
      </w:pPr>
      <w:r>
        <w:lastRenderedPageBreak/>
        <w:t>SUB Task 5.1.4</w:t>
      </w:r>
    </w:p>
    <w:p w:rsidR="00074871" w:rsidRDefault="00074871" w:rsidP="00074871">
      <w:pPr>
        <w:pStyle w:val="Heading4"/>
      </w:pPr>
      <w:r>
        <w:t>Solution</w:t>
      </w:r>
    </w:p>
    <w:p w:rsidR="00E50763" w:rsidRPr="00E50763" w:rsidRDefault="00E50763" w:rsidP="00E50763">
      <w:r>
        <w:rPr>
          <w:noProof/>
          <w:lang w:val="en-MY"/>
        </w:rPr>
        <w:drawing>
          <wp:inline distT="0" distB="0" distL="0" distR="0">
            <wp:extent cx="5943600" cy="415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5943600" cy="96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lastRenderedPageBreak/>
        <w:drawing>
          <wp:inline distT="0" distB="0" distL="0" distR="0">
            <wp:extent cx="5143946" cy="279678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5075360" cy="2690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lastRenderedPageBreak/>
        <w:drawing>
          <wp:inline distT="0" distB="0" distL="0" distR="0">
            <wp:extent cx="4785775" cy="268247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71" w:rsidRDefault="00074871" w:rsidP="00074871">
      <w:pPr>
        <w:pStyle w:val="Heading4"/>
      </w:pPr>
      <w:r>
        <w:t>Comments/findings</w:t>
      </w:r>
    </w:p>
    <w:p w:rsidR="00074871" w:rsidRDefault="00074871" w:rsidP="00074871">
      <w:r>
        <w:t>…</w:t>
      </w:r>
    </w:p>
    <w:p w:rsidR="00074871" w:rsidRDefault="00074871" w:rsidP="00074871">
      <w:r>
        <w:t>(Where applicable)</w:t>
      </w:r>
    </w:p>
    <w:p w:rsidR="00074871" w:rsidRDefault="00074871" w:rsidP="00EB6A6F"/>
    <w:p w:rsidR="00E50763" w:rsidRDefault="00E50763" w:rsidP="00EB6A6F"/>
    <w:p w:rsidR="00E50763" w:rsidRDefault="00E50763" w:rsidP="00EB6A6F"/>
    <w:p w:rsidR="00E50763" w:rsidRDefault="00E50763" w:rsidP="00EB6A6F"/>
    <w:p w:rsidR="00074871" w:rsidRDefault="00074871" w:rsidP="00074871">
      <w:pPr>
        <w:pStyle w:val="Heading2"/>
      </w:pPr>
      <w:r>
        <w:lastRenderedPageBreak/>
        <w:t>SUB Task 5.1.5</w:t>
      </w:r>
    </w:p>
    <w:p w:rsidR="00074871" w:rsidRDefault="00074871" w:rsidP="00074871">
      <w:pPr>
        <w:pStyle w:val="Heading4"/>
      </w:pPr>
      <w:r>
        <w:t>Solution</w:t>
      </w:r>
    </w:p>
    <w:p w:rsidR="00074871" w:rsidRDefault="00E50763" w:rsidP="00074871">
      <w:r>
        <w:rPr>
          <w:noProof/>
          <w:lang w:val="en-MY"/>
        </w:rPr>
        <w:drawing>
          <wp:inline distT="0" distB="0" distL="0" distR="0">
            <wp:extent cx="3802710" cy="23700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5943600" cy="2808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lastRenderedPageBreak/>
        <w:drawing>
          <wp:inline distT="0" distB="0" distL="0" distR="0">
            <wp:extent cx="3505504" cy="22328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4069433" cy="1996613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71" w:rsidRDefault="00074871" w:rsidP="00074871">
      <w:pPr>
        <w:pStyle w:val="Heading4"/>
      </w:pPr>
      <w:r>
        <w:t>Comments/findings</w:t>
      </w:r>
    </w:p>
    <w:p w:rsidR="00074871" w:rsidRDefault="00074871" w:rsidP="00074871">
      <w:r>
        <w:t>…</w:t>
      </w:r>
    </w:p>
    <w:p w:rsidR="00074871" w:rsidRDefault="00074871" w:rsidP="00074871">
      <w:r>
        <w:t>(Where applicable)</w:t>
      </w:r>
    </w:p>
    <w:p w:rsidR="00074871" w:rsidRDefault="00074871" w:rsidP="00EB6A6F"/>
    <w:sectPr w:rsidR="00074871">
      <w:head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6AB" w:rsidRDefault="00AB16AB" w:rsidP="003C6AC4">
      <w:pPr>
        <w:spacing w:before="0" w:after="0" w:line="240" w:lineRule="auto"/>
      </w:pPr>
      <w:r>
        <w:separator/>
      </w:r>
    </w:p>
  </w:endnote>
  <w:endnote w:type="continuationSeparator" w:id="0">
    <w:p w:rsidR="00AB16AB" w:rsidRDefault="00AB16AB" w:rsidP="003C6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6AB" w:rsidRDefault="00AB16AB" w:rsidP="003C6AC4">
      <w:pPr>
        <w:spacing w:before="0" w:after="0" w:line="240" w:lineRule="auto"/>
      </w:pPr>
      <w:r>
        <w:separator/>
      </w:r>
    </w:p>
  </w:footnote>
  <w:footnote w:type="continuationSeparator" w:id="0">
    <w:p w:rsidR="00AB16AB" w:rsidRDefault="00AB16AB" w:rsidP="003C6A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AC4" w:rsidRPr="003C6AC4" w:rsidRDefault="003C6AC4">
    <w:pPr>
      <w:pStyle w:val="Header"/>
      <w:rPr>
        <w:lang w:val="en-AU"/>
      </w:rPr>
    </w:pPr>
    <w:r>
      <w:rPr>
        <w:lang w:val="en-AU"/>
      </w:rPr>
      <w:t>COS20015 Fundamentals of Data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B"/>
    <w:rsid w:val="00006435"/>
    <w:rsid w:val="00041583"/>
    <w:rsid w:val="00074871"/>
    <w:rsid w:val="000B4F28"/>
    <w:rsid w:val="003B4B23"/>
    <w:rsid w:val="003C6AC4"/>
    <w:rsid w:val="00446714"/>
    <w:rsid w:val="00454766"/>
    <w:rsid w:val="00465AE7"/>
    <w:rsid w:val="00495ED6"/>
    <w:rsid w:val="0052517B"/>
    <w:rsid w:val="005829A7"/>
    <w:rsid w:val="00586F2F"/>
    <w:rsid w:val="005A16B8"/>
    <w:rsid w:val="006E2E87"/>
    <w:rsid w:val="00716A29"/>
    <w:rsid w:val="007C55F4"/>
    <w:rsid w:val="007D310B"/>
    <w:rsid w:val="008B386E"/>
    <w:rsid w:val="008F527A"/>
    <w:rsid w:val="00AB16AB"/>
    <w:rsid w:val="00AE3EA5"/>
    <w:rsid w:val="00B1703F"/>
    <w:rsid w:val="00BC4D36"/>
    <w:rsid w:val="00C2386F"/>
    <w:rsid w:val="00C3199D"/>
    <w:rsid w:val="00CB4F2B"/>
    <w:rsid w:val="00E50763"/>
    <w:rsid w:val="00EB6A6F"/>
    <w:rsid w:val="00F64880"/>
    <w:rsid w:val="00FA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9230-A272-4213-96A9-C7465344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80"/>
  </w:style>
  <w:style w:type="paragraph" w:styleId="Heading1">
    <w:name w:val="heading 1"/>
    <w:basedOn w:val="Normal"/>
    <w:next w:val="Normal"/>
    <w:link w:val="Heading1Char"/>
    <w:uiPriority w:val="9"/>
    <w:qFormat/>
    <w:rsid w:val="007D310B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10B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10B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10B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0B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0B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0B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AC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AC4"/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310B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D310B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10B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310B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D310B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0B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7D310B"/>
    <w:rPr>
      <w:i/>
      <w:iCs/>
      <w:color w:val="021730" w:themeColor="accent1" w:themeShade="7F"/>
    </w:rPr>
  </w:style>
  <w:style w:type="character" w:styleId="Emphasis">
    <w:name w:val="Emphasis"/>
    <w:uiPriority w:val="20"/>
    <w:qFormat/>
    <w:rsid w:val="007D310B"/>
    <w:rPr>
      <w:caps/>
      <w:color w:val="021730" w:themeColor="accent1" w:themeShade="7F"/>
      <w:spacing w:val="5"/>
    </w:rPr>
  </w:style>
  <w:style w:type="character" w:styleId="IntenseEmphasis">
    <w:name w:val="Intense Emphasis"/>
    <w:uiPriority w:val="21"/>
    <w:qFormat/>
    <w:rsid w:val="007D310B"/>
    <w:rPr>
      <w:b/>
      <w:bCs/>
      <w:caps/>
      <w:color w:val="021730" w:themeColor="accent1" w:themeShade="7F"/>
      <w:spacing w:val="10"/>
    </w:rPr>
  </w:style>
  <w:style w:type="character" w:styleId="Strong">
    <w:name w:val="Strong"/>
    <w:uiPriority w:val="22"/>
    <w:qFormat/>
    <w:rsid w:val="007D310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D31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31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0B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0B"/>
    <w:rPr>
      <w:color w:val="052F61" w:themeColor="accent1"/>
      <w:sz w:val="24"/>
      <w:szCs w:val="24"/>
    </w:rPr>
  </w:style>
  <w:style w:type="character" w:styleId="SubtleReference">
    <w:name w:val="Subtle Reference"/>
    <w:uiPriority w:val="31"/>
    <w:qFormat/>
    <w:rsid w:val="007D310B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7D310B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7D310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10B"/>
    <w:rPr>
      <w:b/>
      <w:bCs/>
      <w:color w:val="032348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10B"/>
    <w:pPr>
      <w:outlineLvl w:val="9"/>
    </w:pPr>
  </w:style>
  <w:style w:type="paragraph" w:styleId="NoSpacing">
    <w:name w:val="No Spacing"/>
    <w:uiPriority w:val="1"/>
    <w:qFormat/>
    <w:rsid w:val="007D31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C4"/>
  </w:style>
  <w:style w:type="paragraph" w:styleId="Footer">
    <w:name w:val="footer"/>
    <w:basedOn w:val="Normal"/>
    <w:link w:val="Foot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C4"/>
  </w:style>
  <w:style w:type="table" w:styleId="TableGrid">
    <w:name w:val="Table Grid"/>
    <w:basedOn w:val="TableNormal"/>
    <w:uiPriority w:val="39"/>
    <w:rsid w:val="00AE3EA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3EA5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Report%20design%20(blank)(2)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172</TotalTime>
  <Pages>7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keywords/>
  <cp:lastModifiedBy>Teradon</cp:lastModifiedBy>
  <cp:revision>17</cp:revision>
  <dcterms:created xsi:type="dcterms:W3CDTF">2015-07-20T04:34:00Z</dcterms:created>
  <dcterms:modified xsi:type="dcterms:W3CDTF">2018-10-12T02:24:00Z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